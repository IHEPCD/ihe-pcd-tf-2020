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CE5D" w14:textId="77777777" w:rsidR="00D732B7" w:rsidRPr="00C77384" w:rsidRDefault="00D732B7">
      <w:pPr>
        <w:pStyle w:val="Title"/>
      </w:pPr>
      <w:r w:rsidRPr="00C77384">
        <w:t>IHE Change Proposal</w:t>
      </w:r>
    </w:p>
    <w:p w14:paraId="1415B01D" w14:textId="77777777" w:rsidR="00D732B7" w:rsidRPr="00C77384" w:rsidRDefault="00D732B7">
      <w:pPr>
        <w:pStyle w:val="BodyText"/>
        <w:tabs>
          <w:tab w:val="left" w:pos="9180"/>
        </w:tabs>
        <w:rPr>
          <w:strike/>
        </w:rPr>
      </w:pPr>
      <w:r w:rsidRPr="00C77384">
        <w:rPr>
          <w:strike/>
        </w:rPr>
        <w:tab/>
      </w:r>
    </w:p>
    <w:p w14:paraId="1F11F259" w14:textId="77777777" w:rsidR="00D732B7" w:rsidRPr="00C77384" w:rsidRDefault="00D732B7">
      <w:pPr>
        <w:pStyle w:val="TableTitle"/>
        <w:rPr>
          <w:rFonts w:ascii="Times New Roman" w:hAnsi="Times New Roman"/>
        </w:rPr>
      </w:pPr>
      <w:r w:rsidRPr="00C77384">
        <w:rPr>
          <w:rFonts w:ascii="Times New Roman" w:hAnsi="Times New Roman"/>
        </w:rP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4"/>
        <w:gridCol w:w="4725"/>
      </w:tblGrid>
      <w:tr w:rsidR="00D732B7" w:rsidRPr="00C77384" w14:paraId="2F6E1581" w14:textId="77777777">
        <w:tc>
          <w:tcPr>
            <w:tcW w:w="4788" w:type="dxa"/>
          </w:tcPr>
          <w:p w14:paraId="0E8B0173" w14:textId="77777777" w:rsidR="00D732B7" w:rsidRPr="00C77384" w:rsidRDefault="00D732B7">
            <w:pPr>
              <w:pStyle w:val="TableEntry"/>
            </w:pPr>
            <w:r w:rsidRPr="00C77384">
              <w:t>IHE Domain</w:t>
            </w:r>
          </w:p>
        </w:tc>
        <w:tc>
          <w:tcPr>
            <w:tcW w:w="4788" w:type="dxa"/>
          </w:tcPr>
          <w:p w14:paraId="05C34656" w14:textId="77777777" w:rsidR="00D732B7" w:rsidRPr="00C77384" w:rsidRDefault="004D440C">
            <w:pPr>
              <w:pStyle w:val="TableEntry"/>
            </w:pPr>
            <w:r w:rsidRPr="00C77384">
              <w:t>Patient Care Device (PCD)</w:t>
            </w:r>
          </w:p>
        </w:tc>
      </w:tr>
      <w:tr w:rsidR="00D732B7" w:rsidRPr="00C77384" w14:paraId="1D71409E" w14:textId="77777777">
        <w:tc>
          <w:tcPr>
            <w:tcW w:w="4788" w:type="dxa"/>
          </w:tcPr>
          <w:p w14:paraId="2D3BBB8C" w14:textId="77777777" w:rsidR="00D732B7" w:rsidRPr="00C77384" w:rsidRDefault="00D732B7">
            <w:pPr>
              <w:pStyle w:val="TableEntry"/>
            </w:pPr>
            <w:r w:rsidRPr="00C77384">
              <w:t xml:space="preserve">Change Proposal </w:t>
            </w:r>
            <w:r w:rsidR="00766FFD" w:rsidRPr="00C77384">
              <w:t>ID</w:t>
            </w:r>
            <w:r w:rsidR="00A43CFF" w:rsidRPr="00C77384">
              <w:t>:</w:t>
            </w:r>
          </w:p>
        </w:tc>
        <w:tc>
          <w:tcPr>
            <w:tcW w:w="4788" w:type="dxa"/>
          </w:tcPr>
          <w:p w14:paraId="6796C0D9" w14:textId="1657C8E3" w:rsidR="00D732B7" w:rsidRPr="00C77384" w:rsidRDefault="00766FFD" w:rsidP="004D440C">
            <w:pPr>
              <w:pStyle w:val="TableEntry"/>
            </w:pPr>
            <w:r w:rsidRPr="00C77384">
              <w:t>CP-</w:t>
            </w:r>
            <w:r w:rsidR="004D440C" w:rsidRPr="00C77384">
              <w:t>PCD</w:t>
            </w:r>
            <w:r w:rsidRPr="00C77384">
              <w:t>-</w:t>
            </w:r>
            <w:r w:rsidR="00043CDD">
              <w:t>159</w:t>
            </w:r>
          </w:p>
        </w:tc>
      </w:tr>
      <w:tr w:rsidR="00D732B7" w:rsidRPr="00C77384" w14:paraId="772720CF" w14:textId="77777777">
        <w:tc>
          <w:tcPr>
            <w:tcW w:w="4788" w:type="dxa"/>
          </w:tcPr>
          <w:p w14:paraId="1CC8A393" w14:textId="77777777" w:rsidR="00D732B7" w:rsidRPr="00C77384" w:rsidRDefault="00D732B7">
            <w:pPr>
              <w:pStyle w:val="TableEntry"/>
            </w:pPr>
            <w:r w:rsidRPr="00C77384">
              <w:t>Change Proposal Status:</w:t>
            </w:r>
          </w:p>
        </w:tc>
        <w:tc>
          <w:tcPr>
            <w:tcW w:w="4788" w:type="dxa"/>
          </w:tcPr>
          <w:p w14:paraId="5837FE64" w14:textId="2CCA776B" w:rsidR="00D732B7" w:rsidRPr="00C77384" w:rsidRDefault="00DF5F88">
            <w:pPr>
              <w:pStyle w:val="TableEntry"/>
            </w:pPr>
            <w:r>
              <w:t>Submitted</w:t>
            </w:r>
          </w:p>
        </w:tc>
      </w:tr>
      <w:tr w:rsidR="00D732B7" w:rsidRPr="00C77384" w14:paraId="3FDECD03" w14:textId="77777777">
        <w:tc>
          <w:tcPr>
            <w:tcW w:w="4788" w:type="dxa"/>
          </w:tcPr>
          <w:p w14:paraId="3322A747" w14:textId="77777777" w:rsidR="00D732B7" w:rsidRPr="00C77384" w:rsidRDefault="00D732B7">
            <w:pPr>
              <w:pStyle w:val="TableEntry"/>
            </w:pPr>
            <w:r w:rsidRPr="00C77384">
              <w:t>Date of last update:</w:t>
            </w:r>
          </w:p>
        </w:tc>
        <w:tc>
          <w:tcPr>
            <w:tcW w:w="4788" w:type="dxa"/>
          </w:tcPr>
          <w:p w14:paraId="53780EDB" w14:textId="6CC7D023" w:rsidR="00D732B7" w:rsidRPr="00C77384" w:rsidRDefault="00243A9F" w:rsidP="00905A8C">
            <w:pPr>
              <w:pStyle w:val="TableEntry"/>
            </w:pPr>
            <w:r w:rsidRPr="00C77384">
              <w:t>2021</w:t>
            </w:r>
            <w:r w:rsidR="00F22A06" w:rsidRPr="00C77384">
              <w:t>-</w:t>
            </w:r>
            <w:r w:rsidR="00C43196">
              <w:t>11</w:t>
            </w:r>
            <w:r w:rsidR="00B979FC" w:rsidRPr="00C77384">
              <w:t>-</w:t>
            </w:r>
            <w:r w:rsidR="00C43196">
              <w:t>08</w:t>
            </w:r>
          </w:p>
        </w:tc>
      </w:tr>
      <w:tr w:rsidR="00D732B7" w:rsidRPr="00C77384" w14:paraId="4AE54205" w14:textId="77777777">
        <w:tc>
          <w:tcPr>
            <w:tcW w:w="4788" w:type="dxa"/>
          </w:tcPr>
          <w:p w14:paraId="616BC3AE" w14:textId="77777777" w:rsidR="00D732B7" w:rsidRPr="00C77384" w:rsidRDefault="00D732B7">
            <w:pPr>
              <w:pStyle w:val="TableEntry"/>
            </w:pPr>
            <w:r w:rsidRPr="00C77384">
              <w:t>Person assigned:</w:t>
            </w:r>
          </w:p>
        </w:tc>
        <w:tc>
          <w:tcPr>
            <w:tcW w:w="4788" w:type="dxa"/>
          </w:tcPr>
          <w:p w14:paraId="7E3ED102" w14:textId="77777777" w:rsidR="00D732B7" w:rsidRPr="00C77384" w:rsidRDefault="0039280C">
            <w:pPr>
              <w:pStyle w:val="TableEntry"/>
            </w:pPr>
            <w:r w:rsidRPr="00C77384">
              <w:rPr>
                <w:szCs w:val="18"/>
              </w:rPr>
              <w:t>Kurt Elliason</w:t>
            </w:r>
          </w:p>
        </w:tc>
      </w:tr>
    </w:tbl>
    <w:p w14:paraId="5822A33D" w14:textId="77777777" w:rsidR="00D732B7" w:rsidRPr="00C77384" w:rsidRDefault="00D732B7">
      <w:pPr>
        <w:pStyle w:val="TableTitle"/>
        <w:rPr>
          <w:rFonts w:ascii="Times New Roman" w:hAnsi="Times New Roman"/>
        </w:rPr>
      </w:pPr>
    </w:p>
    <w:p w14:paraId="43DD4ACE" w14:textId="77777777" w:rsidR="00D732B7" w:rsidRPr="00C77384" w:rsidRDefault="00D732B7">
      <w:pPr>
        <w:pStyle w:val="TableTitle"/>
        <w:rPr>
          <w:rFonts w:ascii="Times New Roman" w:hAnsi="Times New Roman"/>
        </w:rPr>
      </w:pPr>
      <w:r w:rsidRPr="00C77384">
        <w:rPr>
          <w:rFonts w:ascii="Times New Roman" w:hAnsi="Times New Roman"/>
        </w:rP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7"/>
        <w:gridCol w:w="4732"/>
      </w:tblGrid>
      <w:tr w:rsidR="00D732B7" w:rsidRPr="00C77384" w14:paraId="53AE880E" w14:textId="77777777">
        <w:trPr>
          <w:cantSplit/>
        </w:trPr>
        <w:tc>
          <w:tcPr>
            <w:tcW w:w="9576" w:type="dxa"/>
            <w:gridSpan w:val="2"/>
          </w:tcPr>
          <w:p w14:paraId="1B8B8D0A" w14:textId="35AC33BC" w:rsidR="00D732B7" w:rsidRPr="00C77384" w:rsidRDefault="00525008" w:rsidP="003A2DD5">
            <w:pPr>
              <w:pStyle w:val="TableEntryHead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Correcting information in section </w:t>
            </w:r>
            <w:r w:rsidR="00F24331">
              <w:rPr>
                <w:rFonts w:ascii="Times New Roman" w:hAnsi="Times New Roman"/>
              </w:rPr>
              <w:t>E.2.3 Messages</w:t>
            </w:r>
            <w:r w:rsidR="00287F74">
              <w:rPr>
                <w:rFonts w:ascii="Times New Roman" w:hAnsi="Times New Roman"/>
              </w:rPr>
              <w:t>.</w:t>
            </w:r>
          </w:p>
        </w:tc>
      </w:tr>
      <w:tr w:rsidR="00D732B7" w:rsidRPr="00043CDD" w14:paraId="7913A230" w14:textId="77777777">
        <w:tc>
          <w:tcPr>
            <w:tcW w:w="4788" w:type="dxa"/>
          </w:tcPr>
          <w:p w14:paraId="69A66F9A" w14:textId="77777777" w:rsidR="00D732B7" w:rsidRPr="00C77384" w:rsidRDefault="00D732B7">
            <w:pPr>
              <w:pStyle w:val="TableEntry"/>
            </w:pPr>
            <w:r w:rsidRPr="00C77384">
              <w:t>Submitter’s Name(s) and e-mail address(es):</w:t>
            </w:r>
          </w:p>
        </w:tc>
        <w:tc>
          <w:tcPr>
            <w:tcW w:w="4788" w:type="dxa"/>
          </w:tcPr>
          <w:p w14:paraId="31146414" w14:textId="77777777" w:rsidR="00A97FAF" w:rsidRPr="00043CDD" w:rsidRDefault="0039280C">
            <w:pPr>
              <w:pStyle w:val="TableEntry"/>
              <w:rPr>
                <w:lang w:val="de-DE"/>
              </w:rPr>
            </w:pPr>
            <w:r w:rsidRPr="00043CDD">
              <w:rPr>
                <w:lang w:val="de-DE"/>
              </w:rPr>
              <w:t>Kurt Elliason</w:t>
            </w:r>
          </w:p>
          <w:p w14:paraId="765013C7" w14:textId="77777777" w:rsidR="00D732B7" w:rsidRPr="00043CDD" w:rsidRDefault="00E120AD">
            <w:pPr>
              <w:pStyle w:val="TableEntry"/>
              <w:rPr>
                <w:lang w:val="de-DE"/>
              </w:rPr>
            </w:pPr>
            <w:r w:rsidRPr="00043CDD">
              <w:rPr>
                <w:lang w:val="de-DE"/>
              </w:rPr>
              <w:t>k</w:t>
            </w:r>
            <w:r w:rsidR="0039280C" w:rsidRPr="00043CDD">
              <w:rPr>
                <w:lang w:val="de-DE"/>
              </w:rPr>
              <w:t>urt.elliason@smiths-medical.com</w:t>
            </w:r>
          </w:p>
        </w:tc>
      </w:tr>
      <w:tr w:rsidR="00D732B7" w:rsidRPr="00C77384" w14:paraId="727583E4" w14:textId="77777777">
        <w:tc>
          <w:tcPr>
            <w:tcW w:w="4788" w:type="dxa"/>
          </w:tcPr>
          <w:p w14:paraId="01421708" w14:textId="77777777" w:rsidR="00D732B7" w:rsidRPr="00C77384" w:rsidRDefault="00D732B7">
            <w:pPr>
              <w:pStyle w:val="TableEntry"/>
            </w:pPr>
            <w:r w:rsidRPr="00C77384">
              <w:t>Submission Date:</w:t>
            </w:r>
          </w:p>
        </w:tc>
        <w:tc>
          <w:tcPr>
            <w:tcW w:w="4788" w:type="dxa"/>
          </w:tcPr>
          <w:p w14:paraId="5F7A50AA" w14:textId="01966239" w:rsidR="00D732B7" w:rsidRPr="00C77384" w:rsidRDefault="00434791" w:rsidP="0006687D">
            <w:pPr>
              <w:pStyle w:val="TableEntry"/>
              <w:rPr>
                <w:highlight w:val="yellow"/>
              </w:rPr>
            </w:pPr>
            <w:r w:rsidRPr="00C77384">
              <w:t>2021-</w:t>
            </w:r>
            <w:r w:rsidR="00DE4082">
              <w:t>1</w:t>
            </w:r>
            <w:r w:rsidR="00B529A4">
              <w:t>2</w:t>
            </w:r>
            <w:r w:rsidR="002D4A80" w:rsidRPr="00C77384">
              <w:t>-</w:t>
            </w:r>
            <w:r w:rsidR="00B529A4">
              <w:t>07</w:t>
            </w:r>
          </w:p>
        </w:tc>
      </w:tr>
      <w:tr w:rsidR="00D732B7" w:rsidRPr="00C77384" w14:paraId="00F8C5FF" w14:textId="77777777">
        <w:tc>
          <w:tcPr>
            <w:tcW w:w="4788" w:type="dxa"/>
          </w:tcPr>
          <w:p w14:paraId="2151A9FB" w14:textId="77777777" w:rsidR="00D732B7" w:rsidRPr="00C77384" w:rsidRDefault="00D732B7">
            <w:pPr>
              <w:pStyle w:val="TableEntry"/>
            </w:pPr>
            <w:r w:rsidRPr="00C77384">
              <w:t>Integration Profile</w:t>
            </w:r>
            <w:r w:rsidR="002D46B1" w:rsidRPr="00C77384">
              <w:t>(s)</w:t>
            </w:r>
            <w:r w:rsidRPr="00C77384">
              <w:t xml:space="preserve"> affected:</w:t>
            </w:r>
          </w:p>
        </w:tc>
        <w:tc>
          <w:tcPr>
            <w:tcW w:w="4788" w:type="dxa"/>
          </w:tcPr>
          <w:p w14:paraId="54F2C83E" w14:textId="77777777" w:rsidR="00D732B7" w:rsidRPr="00043CDD" w:rsidRDefault="0039280C" w:rsidP="008019F2">
            <w:pPr>
              <w:pStyle w:val="TableEntry"/>
            </w:pPr>
            <w:r w:rsidRPr="00043CDD">
              <w:t>Point of Care Infusion Verification</w:t>
            </w:r>
            <w:r w:rsidR="00243A9F" w:rsidRPr="00043CDD">
              <w:t xml:space="preserve"> (</w:t>
            </w:r>
            <w:r w:rsidRPr="00043CDD">
              <w:t>PIV</w:t>
            </w:r>
            <w:r w:rsidR="00243A9F" w:rsidRPr="00043CDD">
              <w:t>)</w:t>
            </w:r>
          </w:p>
        </w:tc>
      </w:tr>
      <w:tr w:rsidR="00766FFD" w:rsidRPr="00C77384" w14:paraId="6F024BA5" w14:textId="77777777">
        <w:tc>
          <w:tcPr>
            <w:tcW w:w="4788" w:type="dxa"/>
          </w:tcPr>
          <w:p w14:paraId="62D08873" w14:textId="77777777" w:rsidR="00766FFD" w:rsidRPr="00C77384" w:rsidRDefault="00766FFD">
            <w:pPr>
              <w:pStyle w:val="TableEntry"/>
            </w:pPr>
            <w:r w:rsidRPr="00C77384">
              <w:t>Actor(s) affected:</w:t>
            </w:r>
          </w:p>
        </w:tc>
        <w:tc>
          <w:tcPr>
            <w:tcW w:w="4788" w:type="dxa"/>
          </w:tcPr>
          <w:p w14:paraId="750F822F" w14:textId="77777777" w:rsidR="004D440C" w:rsidRPr="00C77384" w:rsidRDefault="00BD3DF6" w:rsidP="00434791">
            <w:pPr>
              <w:pStyle w:val="TableEntry"/>
            </w:pPr>
            <w:r w:rsidRPr="00C77384">
              <w:t>Infusion Order Programmer</w:t>
            </w:r>
            <w:r w:rsidR="004D440C" w:rsidRPr="00C77384">
              <w:t xml:space="preserve"> (</w:t>
            </w:r>
            <w:r w:rsidRPr="00C77384">
              <w:t>IOP</w:t>
            </w:r>
            <w:r w:rsidR="004D440C" w:rsidRPr="00C77384">
              <w:t>)</w:t>
            </w:r>
            <w:r w:rsidR="00434791" w:rsidRPr="00C77384">
              <w:t xml:space="preserve"> and</w:t>
            </w:r>
            <w:r w:rsidR="00434791" w:rsidRPr="00C77384">
              <w:br/>
            </w:r>
            <w:r w:rsidRPr="00C77384">
              <w:t>Infusion Order</w:t>
            </w:r>
            <w:r w:rsidR="00434791" w:rsidRPr="00C77384">
              <w:t xml:space="preserve"> Co</w:t>
            </w:r>
            <w:r w:rsidR="00A97FAF" w:rsidRPr="00C77384">
              <w:t>nsumer</w:t>
            </w:r>
            <w:r w:rsidR="004D440C" w:rsidRPr="00C77384">
              <w:t xml:space="preserve"> (</w:t>
            </w:r>
            <w:r w:rsidRPr="00C77384">
              <w:t>I</w:t>
            </w:r>
            <w:r w:rsidR="00A97FAF" w:rsidRPr="00C77384">
              <w:t>OC</w:t>
            </w:r>
            <w:r w:rsidR="004D440C" w:rsidRPr="00C77384">
              <w:t>)</w:t>
            </w:r>
          </w:p>
        </w:tc>
      </w:tr>
      <w:tr w:rsidR="00D732B7" w:rsidRPr="00C77384" w14:paraId="4D368F18" w14:textId="77777777">
        <w:trPr>
          <w:cantSplit/>
        </w:trPr>
        <w:tc>
          <w:tcPr>
            <w:tcW w:w="4788" w:type="dxa"/>
          </w:tcPr>
          <w:p w14:paraId="461CDB79" w14:textId="77777777" w:rsidR="00D732B7" w:rsidRPr="00C77384" w:rsidRDefault="00D732B7">
            <w:pPr>
              <w:pStyle w:val="TableEntry"/>
            </w:pPr>
            <w:r w:rsidRPr="00C77384">
              <w:t>IHE Technical Framework</w:t>
            </w:r>
            <w:r w:rsidR="008F1355" w:rsidRPr="00C77384">
              <w:t xml:space="preserve"> or Supplement</w:t>
            </w:r>
            <w:r w:rsidR="00EE3EC0" w:rsidRPr="00C77384">
              <w:t xml:space="preserve"> modified</w:t>
            </w:r>
            <w:r w:rsidRPr="00C77384">
              <w:t>:</w:t>
            </w:r>
          </w:p>
        </w:tc>
        <w:tc>
          <w:tcPr>
            <w:tcW w:w="4788" w:type="dxa"/>
          </w:tcPr>
          <w:p w14:paraId="5C1C8566" w14:textId="77777777" w:rsidR="00D732B7" w:rsidRPr="00C77384" w:rsidRDefault="0039280C" w:rsidP="00243A9F">
            <w:pPr>
              <w:pStyle w:val="TableEntry"/>
            </w:pPr>
            <w:r w:rsidRPr="00C77384">
              <w:t>PIV</w:t>
            </w:r>
            <w:r w:rsidR="00A97FAF" w:rsidRPr="00C77384">
              <w:t xml:space="preserve"> profile in Technical Framework </w:t>
            </w:r>
            <w:r w:rsidR="00243A9F" w:rsidRPr="00C77384">
              <w:t>Framework</w:t>
            </w:r>
            <w:r w:rsidR="004D440C" w:rsidRPr="00C77384">
              <w:t xml:space="preserve">, </w:t>
            </w:r>
            <w:r w:rsidR="00243A9F" w:rsidRPr="00C77384">
              <w:t xml:space="preserve">Revision 9.0,  Dec </w:t>
            </w:r>
            <w:r w:rsidR="00BD3DF6" w:rsidRPr="00C77384">
              <w:t>12</w:t>
            </w:r>
            <w:r w:rsidR="00243A9F" w:rsidRPr="00C77384">
              <w:t>, 2019</w:t>
            </w:r>
          </w:p>
        </w:tc>
      </w:tr>
      <w:tr w:rsidR="00D732B7" w:rsidRPr="00C77384" w14:paraId="5F9B72AC" w14:textId="77777777" w:rsidTr="00243A9F">
        <w:tc>
          <w:tcPr>
            <w:tcW w:w="4788" w:type="dxa"/>
          </w:tcPr>
          <w:p w14:paraId="411C5AEB" w14:textId="77777777" w:rsidR="00D732B7" w:rsidRPr="00C77384" w:rsidRDefault="00D732B7">
            <w:pPr>
              <w:pStyle w:val="TableEntry"/>
            </w:pPr>
            <w:r w:rsidRPr="00C77384">
              <w:t>Volume(s) and Section(s) affected:</w:t>
            </w:r>
          </w:p>
        </w:tc>
        <w:tc>
          <w:tcPr>
            <w:tcW w:w="4788" w:type="dxa"/>
            <w:shd w:val="clear" w:color="auto" w:fill="auto"/>
          </w:tcPr>
          <w:p w14:paraId="77D8C2FB" w14:textId="20D8A1EB" w:rsidR="0018592D" w:rsidRPr="00C77384" w:rsidRDefault="008019F2" w:rsidP="002C26D5">
            <w:pPr>
              <w:pStyle w:val="TableEntry"/>
              <w:spacing w:before="0" w:after="0"/>
              <w:ind w:left="76"/>
            </w:pPr>
            <w:r w:rsidRPr="00C77384">
              <w:t>IHE PCD TF Vol 2</w:t>
            </w:r>
            <w:r w:rsidR="0006687D" w:rsidRPr="00C77384">
              <w:t>,</w:t>
            </w:r>
          </w:p>
          <w:p w14:paraId="51BD20AD" w14:textId="31C87B1B" w:rsidR="006126F8" w:rsidRPr="00C77384" w:rsidRDefault="00AB704D" w:rsidP="002C26D5">
            <w:pPr>
              <w:spacing w:before="0"/>
              <w:ind w:left="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E.2.3</w:t>
            </w:r>
          </w:p>
        </w:tc>
      </w:tr>
      <w:tr w:rsidR="00D732B7" w:rsidRPr="00C77384" w14:paraId="0F31DD7C" w14:textId="77777777">
        <w:trPr>
          <w:cantSplit/>
        </w:trPr>
        <w:tc>
          <w:tcPr>
            <w:tcW w:w="9576" w:type="dxa"/>
            <w:gridSpan w:val="2"/>
          </w:tcPr>
          <w:p w14:paraId="698B2AEA" w14:textId="77777777" w:rsidR="0039280C" w:rsidRPr="00C77384" w:rsidRDefault="00D732B7" w:rsidP="0039280C">
            <w:pPr>
              <w:pStyle w:val="TableEntry"/>
            </w:pPr>
            <w:r w:rsidRPr="00C77384">
              <w:t>Rationale for Change:</w:t>
            </w:r>
          </w:p>
          <w:p w14:paraId="478E1D0E" w14:textId="48EF19A3" w:rsidR="00006E81" w:rsidRDefault="0039280C" w:rsidP="00006E81">
            <w:pPr>
              <w:pStyle w:val="TableEntry"/>
              <w:rPr>
                <w:szCs w:val="18"/>
              </w:rPr>
            </w:pPr>
            <w:r w:rsidRPr="00C77384">
              <w:rPr>
                <w:szCs w:val="18"/>
              </w:rPr>
              <w:t xml:space="preserve">The </w:t>
            </w:r>
            <w:r w:rsidR="00317524">
              <w:rPr>
                <w:szCs w:val="18"/>
              </w:rPr>
              <w:t>example</w:t>
            </w:r>
            <w:r w:rsidR="00006E81">
              <w:rPr>
                <w:szCs w:val="18"/>
              </w:rPr>
              <w:t>s</w:t>
            </w:r>
            <w:r w:rsidRPr="00C77384">
              <w:rPr>
                <w:szCs w:val="18"/>
              </w:rPr>
              <w:t xml:space="preserve"> in section </w:t>
            </w:r>
            <w:r w:rsidR="00317524">
              <w:rPr>
                <w:szCs w:val="18"/>
              </w:rPr>
              <w:t>E.2.3</w:t>
            </w:r>
            <w:r w:rsidR="008850E3">
              <w:rPr>
                <w:szCs w:val="18"/>
              </w:rPr>
              <w:t xml:space="preserve"> Messages</w:t>
            </w:r>
            <w:r w:rsidRPr="00C77384">
              <w:rPr>
                <w:szCs w:val="18"/>
              </w:rPr>
              <w:t xml:space="preserve"> of Volume 2 of the technical framework</w:t>
            </w:r>
            <w:r w:rsidR="008850E3">
              <w:rPr>
                <w:szCs w:val="18"/>
              </w:rPr>
              <w:t xml:space="preserve"> </w:t>
            </w:r>
            <w:r w:rsidR="00006E81">
              <w:rPr>
                <w:szCs w:val="18"/>
              </w:rPr>
              <w:t>are</w:t>
            </w:r>
            <w:r w:rsidR="008850E3">
              <w:rPr>
                <w:szCs w:val="18"/>
              </w:rPr>
              <w:t xml:space="preserve"> incorrect</w:t>
            </w:r>
            <w:r w:rsidR="00006E81">
              <w:rPr>
                <w:szCs w:val="18"/>
              </w:rPr>
              <w:t xml:space="preserve">.  They include an RXR segment </w:t>
            </w:r>
            <w:r w:rsidR="00C67318">
              <w:rPr>
                <w:szCs w:val="18"/>
              </w:rPr>
              <w:t>that is missing RXR-4: (</w:t>
            </w:r>
            <w:r w:rsidR="00006E81">
              <w:rPr>
                <w:szCs w:val="18"/>
              </w:rPr>
              <w:t xml:space="preserve"> RXR|IV||IVP</w:t>
            </w:r>
            <w:r w:rsidR="00C67318">
              <w:rPr>
                <w:szCs w:val="18"/>
              </w:rPr>
              <w:t>)</w:t>
            </w:r>
            <w:r w:rsidR="006B4B3C">
              <w:rPr>
                <w:szCs w:val="18"/>
              </w:rPr>
              <w:t>.  The TF requires that RXR-4</w:t>
            </w:r>
            <w:r w:rsidR="00044310">
              <w:rPr>
                <w:szCs w:val="18"/>
              </w:rPr>
              <w:t xml:space="preserve"> Administration Method be either IV or IVPB unless the infusion</w:t>
            </w:r>
            <w:r w:rsidR="00A73CFB">
              <w:rPr>
                <w:szCs w:val="18"/>
              </w:rPr>
              <w:t xml:space="preserve"> device</w:t>
            </w:r>
            <w:r w:rsidR="00044310">
              <w:rPr>
                <w:szCs w:val="18"/>
              </w:rPr>
              <w:t xml:space="preserve"> is a PCA.</w:t>
            </w:r>
            <w:r w:rsidR="00104084">
              <w:rPr>
                <w:szCs w:val="18"/>
              </w:rPr>
              <w:t xml:space="preserve">  Neither of the examples is for a PCA</w:t>
            </w:r>
            <w:r w:rsidR="00432DA4">
              <w:rPr>
                <w:szCs w:val="18"/>
              </w:rPr>
              <w:t>.</w:t>
            </w:r>
          </w:p>
          <w:p w14:paraId="1AFA4B92" w14:textId="27052F8B" w:rsidR="000D3354" w:rsidRPr="00C77384" w:rsidRDefault="003D043D" w:rsidP="00863E63">
            <w:pPr>
              <w:pStyle w:val="TableEntry"/>
            </w:pPr>
            <w:r w:rsidRPr="00C77384">
              <w:rPr>
                <w:szCs w:val="18"/>
              </w:rPr>
              <w:t>.</w:t>
            </w:r>
          </w:p>
        </w:tc>
      </w:tr>
    </w:tbl>
    <w:p w14:paraId="558CFB78" w14:textId="77777777" w:rsidR="00E050F7" w:rsidRDefault="00E050F7" w:rsidP="0039280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109B34BB" w14:textId="77777777" w:rsidR="00E050F7" w:rsidRDefault="00E050F7" w:rsidP="0039280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4BD72825" w14:textId="1C980F99" w:rsidR="0039280C" w:rsidRPr="00043CDD" w:rsidRDefault="00104084" w:rsidP="0039280C">
      <w:pPr>
        <w:pStyle w:val="NormalWeb"/>
        <w:spacing w:before="0" w:beforeAutospacing="0" w:after="0" w:afterAutospacing="0"/>
        <w:rPr>
          <w:b/>
          <w:bCs/>
          <w:sz w:val="22"/>
          <w:szCs w:val="22"/>
          <w:lang w:val="en-US"/>
        </w:rPr>
      </w:pPr>
      <w:r w:rsidRPr="00043CDD">
        <w:rPr>
          <w:b/>
          <w:bCs/>
          <w:sz w:val="22"/>
          <w:szCs w:val="22"/>
          <w:lang w:val="en-US"/>
        </w:rPr>
        <w:t>Correct</w:t>
      </w:r>
      <w:r w:rsidR="0039280C" w:rsidRPr="00043CDD">
        <w:rPr>
          <w:b/>
          <w:bCs/>
          <w:sz w:val="22"/>
          <w:szCs w:val="22"/>
          <w:lang w:val="en-US"/>
        </w:rPr>
        <w:t xml:space="preserve"> </w:t>
      </w:r>
      <w:r w:rsidR="008F3870" w:rsidRPr="00043CDD">
        <w:rPr>
          <w:b/>
          <w:bCs/>
          <w:sz w:val="22"/>
          <w:szCs w:val="22"/>
          <w:lang w:val="en-US"/>
        </w:rPr>
        <w:t>the RXR in Example 1 and Example 2</w:t>
      </w:r>
      <w:r w:rsidR="0039280C" w:rsidRPr="00043CDD">
        <w:rPr>
          <w:b/>
          <w:bCs/>
          <w:sz w:val="22"/>
          <w:szCs w:val="22"/>
          <w:lang w:val="en-US"/>
        </w:rPr>
        <w:t xml:space="preserve"> in TF Vol 2 section </w:t>
      </w:r>
      <w:r w:rsidR="008F3870" w:rsidRPr="00043CDD">
        <w:rPr>
          <w:b/>
          <w:bCs/>
          <w:sz w:val="22"/>
          <w:szCs w:val="22"/>
          <w:lang w:val="en-US"/>
        </w:rPr>
        <w:t>E.2.3 Messages</w:t>
      </w:r>
    </w:p>
    <w:p w14:paraId="144A9D3B" w14:textId="77777777" w:rsidR="000B102E" w:rsidRDefault="0039280C" w:rsidP="008F3870">
      <w:pPr>
        <w:pStyle w:val="Default"/>
        <w:rPr>
          <w:sz w:val="22"/>
          <w:szCs w:val="22"/>
        </w:rPr>
      </w:pPr>
      <w:r w:rsidRPr="00C77384">
        <w:rPr>
          <w:sz w:val="22"/>
          <w:szCs w:val="22"/>
        </w:rPr>
        <w:t xml:space="preserve">The </w:t>
      </w:r>
      <w:r w:rsidR="008F3870">
        <w:rPr>
          <w:sz w:val="22"/>
          <w:szCs w:val="22"/>
        </w:rPr>
        <w:t>RXR line should</w:t>
      </w:r>
      <w:r w:rsidRPr="00C77384">
        <w:rPr>
          <w:sz w:val="22"/>
          <w:szCs w:val="22"/>
        </w:rPr>
        <w:t xml:space="preserve"> be changed</w:t>
      </w:r>
    </w:p>
    <w:p w14:paraId="4CE8D8B6" w14:textId="77777777" w:rsidR="000B102E" w:rsidRDefault="000B102E" w:rsidP="008F3870">
      <w:pPr>
        <w:pStyle w:val="Default"/>
        <w:rPr>
          <w:sz w:val="22"/>
          <w:szCs w:val="22"/>
        </w:rPr>
      </w:pPr>
    </w:p>
    <w:p w14:paraId="6968F9B3" w14:textId="1BCE9EDA" w:rsidR="00542A92" w:rsidRPr="00542A92" w:rsidRDefault="0039280C" w:rsidP="008F3870">
      <w:pPr>
        <w:pStyle w:val="Default"/>
        <w:rPr>
          <w:rFonts w:ascii="Consolas" w:hAnsi="Consolas" w:cs="Consolas"/>
          <w:sz w:val="18"/>
          <w:szCs w:val="18"/>
        </w:rPr>
      </w:pPr>
      <w:r w:rsidRPr="00C77384">
        <w:rPr>
          <w:sz w:val="22"/>
          <w:szCs w:val="22"/>
        </w:rPr>
        <w:t>from:</w:t>
      </w:r>
      <w:r w:rsidR="00542A92">
        <w:rPr>
          <w:sz w:val="22"/>
          <w:szCs w:val="22"/>
        </w:rPr>
        <w:t xml:space="preserve"> </w:t>
      </w:r>
      <w:r w:rsidR="00542A92" w:rsidRPr="00542A92">
        <w:rPr>
          <w:rFonts w:ascii="Consolas" w:hAnsi="Consolas" w:cs="Consolas"/>
          <w:sz w:val="18"/>
          <w:szCs w:val="18"/>
        </w:rPr>
        <w:t xml:space="preserve">RXR|IV||IVP </w:t>
      </w:r>
    </w:p>
    <w:p w14:paraId="182BFD8B" w14:textId="1317525D" w:rsidR="0039280C" w:rsidRPr="00043CDD" w:rsidRDefault="0039280C" w:rsidP="00C77384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</w:p>
    <w:p w14:paraId="30E5B0BA" w14:textId="45786B93" w:rsidR="00542A92" w:rsidRPr="00542A92" w:rsidRDefault="00542A92" w:rsidP="00542A92">
      <w:pPr>
        <w:pStyle w:val="Default"/>
        <w:rPr>
          <w:rFonts w:ascii="Consolas" w:hAnsi="Consolas" w:cs="Consolas"/>
          <w:sz w:val="18"/>
          <w:szCs w:val="18"/>
        </w:rPr>
      </w:pPr>
      <w:r>
        <w:rPr>
          <w:sz w:val="22"/>
          <w:szCs w:val="22"/>
        </w:rPr>
        <w:t xml:space="preserve">To: </w:t>
      </w:r>
      <w:r w:rsidR="008F3870">
        <w:rPr>
          <w:sz w:val="22"/>
          <w:szCs w:val="22"/>
        </w:rPr>
        <w:t xml:space="preserve"> </w:t>
      </w:r>
      <w:r w:rsidRPr="00542A92">
        <w:rPr>
          <w:rFonts w:ascii="Consolas" w:hAnsi="Consolas" w:cs="Consolas"/>
          <w:sz w:val="18"/>
          <w:szCs w:val="18"/>
        </w:rPr>
        <w:t>RXR|IV||IVP</w:t>
      </w:r>
      <w:r w:rsidR="008F3870" w:rsidRPr="006F09A0">
        <w:rPr>
          <w:rFonts w:ascii="Consolas" w:hAnsi="Consolas" w:cs="Consolas"/>
          <w:color w:val="FF0000"/>
          <w:sz w:val="18"/>
          <w:szCs w:val="18"/>
        </w:rPr>
        <w:t>|</w:t>
      </w:r>
      <w:r w:rsidR="000E71E0" w:rsidRPr="006F09A0">
        <w:rPr>
          <w:rFonts w:ascii="Consolas" w:hAnsi="Consolas" w:cs="Consolas"/>
          <w:color w:val="FF0000"/>
          <w:sz w:val="18"/>
          <w:szCs w:val="18"/>
        </w:rPr>
        <w:t>IV</w:t>
      </w:r>
      <w:r w:rsidRPr="00542A92">
        <w:rPr>
          <w:rFonts w:ascii="Consolas" w:hAnsi="Consolas" w:cs="Consolas"/>
          <w:sz w:val="18"/>
          <w:szCs w:val="18"/>
        </w:rPr>
        <w:t xml:space="preserve"> </w:t>
      </w:r>
    </w:p>
    <w:p w14:paraId="00BF6F5D" w14:textId="52815739" w:rsidR="00542A92" w:rsidRPr="00043CDD" w:rsidRDefault="00542A92" w:rsidP="00C77384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</w:p>
    <w:sectPr w:rsidR="00542A92" w:rsidRPr="00043CDD" w:rsidSect="002A195E">
      <w:headerReference w:type="default" r:id="rId7"/>
      <w:footerReference w:type="default" r:id="rId8"/>
      <w:pgSz w:w="12240" w:h="15840"/>
      <w:pgMar w:top="1440" w:right="1080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1311" w14:textId="77777777" w:rsidR="00814975" w:rsidRDefault="00814975">
      <w:r>
        <w:separator/>
      </w:r>
    </w:p>
  </w:endnote>
  <w:endnote w:type="continuationSeparator" w:id="0">
    <w:p w14:paraId="3118F006" w14:textId="77777777" w:rsidR="00814975" w:rsidRDefault="0081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C5EA" w14:textId="77777777" w:rsidR="0006687D" w:rsidRDefault="0006687D" w:rsidP="0006687D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1E71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611E71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6E3D" w14:textId="77777777" w:rsidR="00814975" w:rsidRDefault="00814975">
      <w:r>
        <w:separator/>
      </w:r>
    </w:p>
  </w:footnote>
  <w:footnote w:type="continuationSeparator" w:id="0">
    <w:p w14:paraId="13636942" w14:textId="77777777" w:rsidR="00814975" w:rsidRDefault="00814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73636" w14:textId="42962A47"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 w:rsidR="00C43196">
      <w:rPr>
        <w:rFonts w:ascii="Arial" w:hAnsi="Arial" w:cs="Arial"/>
        <w:i/>
        <w:iCs/>
        <w:noProof/>
        <w:sz w:val="20"/>
      </w:rPr>
      <w:t>CP-PCD-1</w:t>
    </w:r>
    <w:r w:rsidR="00043CDD">
      <w:rPr>
        <w:rFonts w:ascii="Arial" w:hAnsi="Arial" w:cs="Arial"/>
        <w:i/>
        <w:iCs/>
        <w:noProof/>
        <w:sz w:val="20"/>
      </w:rPr>
      <w:t>59</w:t>
    </w:r>
    <w:r w:rsidR="00C43196">
      <w:rPr>
        <w:rFonts w:ascii="Arial" w:hAnsi="Arial" w:cs="Arial"/>
        <w:i/>
        <w:iCs/>
        <w:noProof/>
        <w:sz w:val="20"/>
      </w:rPr>
      <w:t>_CorrectPIVExample_20211108r00.docx</w:t>
    </w:r>
    <w:r>
      <w:rPr>
        <w:rFonts w:ascii="Arial" w:hAnsi="Arial" w:cs="Arial"/>
        <w:i/>
        <w:iCs/>
        <w:sz w:val="20"/>
      </w:rPr>
      <w:fldChar w:fldCharType="end"/>
    </w:r>
  </w:p>
  <w:p w14:paraId="6A37AB41" w14:textId="0820BC4F" w:rsidR="00415035" w:rsidRDefault="0039280C" w:rsidP="00703BCC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Corrections to documentation for </w:t>
    </w:r>
    <w:r w:rsidR="00C43196">
      <w:rPr>
        <w:rFonts w:ascii="Arial" w:hAnsi="Arial" w:cs="Arial"/>
        <w:i/>
        <w:iCs/>
        <w:sz w:val="20"/>
      </w:rPr>
      <w:t>PIV example messages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813D48"/>
    <w:multiLevelType w:val="hybridMultilevel"/>
    <w:tmpl w:val="6114B1B6"/>
    <w:lvl w:ilvl="0" w:tplc="3F5C2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84D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4E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A4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85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E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B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6C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62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A553A6F"/>
    <w:multiLevelType w:val="hybridMultilevel"/>
    <w:tmpl w:val="D2DE1F88"/>
    <w:lvl w:ilvl="0" w:tplc="1A406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0CD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C5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2A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CB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8E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0A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87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6A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39D3A14"/>
    <w:multiLevelType w:val="hybridMultilevel"/>
    <w:tmpl w:val="C23E536A"/>
    <w:lvl w:ilvl="0" w:tplc="9E689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60C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04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89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4E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41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65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25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87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879F1"/>
    <w:multiLevelType w:val="hybridMultilevel"/>
    <w:tmpl w:val="EBA0E3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951487"/>
    <w:multiLevelType w:val="hybridMultilevel"/>
    <w:tmpl w:val="43A21C0C"/>
    <w:lvl w:ilvl="0" w:tplc="944A5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2CE08CD"/>
    <w:multiLevelType w:val="hybridMultilevel"/>
    <w:tmpl w:val="AC34CA98"/>
    <w:lvl w:ilvl="0" w:tplc="A7D0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B071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E5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602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6C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6D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25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A2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32056075">
    <w:abstractNumId w:val="2"/>
  </w:num>
  <w:num w:numId="2" w16cid:durableId="1767800294">
    <w:abstractNumId w:val="17"/>
  </w:num>
  <w:num w:numId="3" w16cid:durableId="1995572978">
    <w:abstractNumId w:val="3"/>
  </w:num>
  <w:num w:numId="4" w16cid:durableId="1072893525">
    <w:abstractNumId w:val="1"/>
  </w:num>
  <w:num w:numId="5" w16cid:durableId="1397515060">
    <w:abstractNumId w:val="0"/>
  </w:num>
  <w:num w:numId="6" w16cid:durableId="497964933">
    <w:abstractNumId w:val="6"/>
  </w:num>
  <w:num w:numId="7" w16cid:durableId="531112752">
    <w:abstractNumId w:val="15"/>
  </w:num>
  <w:num w:numId="8" w16cid:durableId="90126495">
    <w:abstractNumId w:val="5"/>
  </w:num>
  <w:num w:numId="9" w16cid:durableId="1029571085">
    <w:abstractNumId w:val="9"/>
  </w:num>
  <w:num w:numId="10" w16cid:durableId="462507477">
    <w:abstractNumId w:val="20"/>
  </w:num>
  <w:num w:numId="11" w16cid:durableId="1809929201">
    <w:abstractNumId w:val="2"/>
    <w:lvlOverride w:ilvl="0">
      <w:startOverride w:val="1"/>
    </w:lvlOverride>
  </w:num>
  <w:num w:numId="12" w16cid:durableId="1707172841">
    <w:abstractNumId w:val="2"/>
    <w:lvlOverride w:ilvl="0">
      <w:startOverride w:val="1"/>
    </w:lvlOverride>
  </w:num>
  <w:num w:numId="13" w16cid:durableId="1645156371">
    <w:abstractNumId w:val="2"/>
    <w:lvlOverride w:ilvl="0">
      <w:startOverride w:val="1"/>
    </w:lvlOverride>
  </w:num>
  <w:num w:numId="14" w16cid:durableId="419763191">
    <w:abstractNumId w:val="19"/>
  </w:num>
  <w:num w:numId="15" w16cid:durableId="159319679">
    <w:abstractNumId w:val="8"/>
  </w:num>
  <w:num w:numId="16" w16cid:durableId="2025549721">
    <w:abstractNumId w:val="16"/>
  </w:num>
  <w:num w:numId="17" w16cid:durableId="254096176">
    <w:abstractNumId w:val="14"/>
  </w:num>
  <w:num w:numId="18" w16cid:durableId="2107312069">
    <w:abstractNumId w:val="11"/>
  </w:num>
  <w:num w:numId="19" w16cid:durableId="1188636477">
    <w:abstractNumId w:val="13"/>
  </w:num>
  <w:num w:numId="20" w16cid:durableId="1846171569">
    <w:abstractNumId w:val="10"/>
  </w:num>
  <w:num w:numId="21" w16cid:durableId="1352996446">
    <w:abstractNumId w:val="7"/>
  </w:num>
  <w:num w:numId="22" w16cid:durableId="2025396008">
    <w:abstractNumId w:val="4"/>
  </w:num>
  <w:num w:numId="23" w16cid:durableId="1816026471">
    <w:abstractNumId w:val="18"/>
  </w:num>
  <w:num w:numId="24" w16cid:durableId="14350073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7"/>
    <w:rsid w:val="00006E81"/>
    <w:rsid w:val="0001181D"/>
    <w:rsid w:val="00032790"/>
    <w:rsid w:val="00042635"/>
    <w:rsid w:val="00043CDD"/>
    <w:rsid w:val="00044310"/>
    <w:rsid w:val="00050B49"/>
    <w:rsid w:val="00051AC7"/>
    <w:rsid w:val="00052210"/>
    <w:rsid w:val="000535D4"/>
    <w:rsid w:val="0006545F"/>
    <w:rsid w:val="0006687D"/>
    <w:rsid w:val="000744AF"/>
    <w:rsid w:val="00076925"/>
    <w:rsid w:val="0008263F"/>
    <w:rsid w:val="0008669E"/>
    <w:rsid w:val="00091147"/>
    <w:rsid w:val="00094598"/>
    <w:rsid w:val="000A16A5"/>
    <w:rsid w:val="000A18FA"/>
    <w:rsid w:val="000A6FAD"/>
    <w:rsid w:val="000B102E"/>
    <w:rsid w:val="000C64EA"/>
    <w:rsid w:val="000D1827"/>
    <w:rsid w:val="000D3354"/>
    <w:rsid w:val="000E05B1"/>
    <w:rsid w:val="000E71E0"/>
    <w:rsid w:val="000F4969"/>
    <w:rsid w:val="00104084"/>
    <w:rsid w:val="0010601B"/>
    <w:rsid w:val="001129DE"/>
    <w:rsid w:val="0011570A"/>
    <w:rsid w:val="00136C98"/>
    <w:rsid w:val="00142124"/>
    <w:rsid w:val="00142465"/>
    <w:rsid w:val="00142D94"/>
    <w:rsid w:val="00147633"/>
    <w:rsid w:val="00150E32"/>
    <w:rsid w:val="00154A1E"/>
    <w:rsid w:val="00161F1F"/>
    <w:rsid w:val="00162866"/>
    <w:rsid w:val="0016461B"/>
    <w:rsid w:val="0018082E"/>
    <w:rsid w:val="0018592D"/>
    <w:rsid w:val="00190FB3"/>
    <w:rsid w:val="00197402"/>
    <w:rsid w:val="001A0923"/>
    <w:rsid w:val="001B070E"/>
    <w:rsid w:val="001C08BF"/>
    <w:rsid w:val="001C15D2"/>
    <w:rsid w:val="001C200F"/>
    <w:rsid w:val="001D33EA"/>
    <w:rsid w:val="001E0053"/>
    <w:rsid w:val="001E2CA8"/>
    <w:rsid w:val="001E41A6"/>
    <w:rsid w:val="001E4696"/>
    <w:rsid w:val="001F1327"/>
    <w:rsid w:val="001F14B8"/>
    <w:rsid w:val="002434CE"/>
    <w:rsid w:val="00243A9F"/>
    <w:rsid w:val="00255B69"/>
    <w:rsid w:val="002753B4"/>
    <w:rsid w:val="00277FC7"/>
    <w:rsid w:val="00283D44"/>
    <w:rsid w:val="00287F74"/>
    <w:rsid w:val="0029049D"/>
    <w:rsid w:val="002923CF"/>
    <w:rsid w:val="00293018"/>
    <w:rsid w:val="002A195E"/>
    <w:rsid w:val="002A5837"/>
    <w:rsid w:val="002C26D5"/>
    <w:rsid w:val="002D028B"/>
    <w:rsid w:val="002D2841"/>
    <w:rsid w:val="002D3B3F"/>
    <w:rsid w:val="002D46B1"/>
    <w:rsid w:val="002D4A80"/>
    <w:rsid w:val="002D75F3"/>
    <w:rsid w:val="002E6DBA"/>
    <w:rsid w:val="002F5432"/>
    <w:rsid w:val="0030017F"/>
    <w:rsid w:val="0030457D"/>
    <w:rsid w:val="00317524"/>
    <w:rsid w:val="003270DD"/>
    <w:rsid w:val="00332AE3"/>
    <w:rsid w:val="003406ED"/>
    <w:rsid w:val="00344A0A"/>
    <w:rsid w:val="0034689F"/>
    <w:rsid w:val="00346B8F"/>
    <w:rsid w:val="00350DD0"/>
    <w:rsid w:val="00352155"/>
    <w:rsid w:val="0036502B"/>
    <w:rsid w:val="00386DB6"/>
    <w:rsid w:val="0038705E"/>
    <w:rsid w:val="0039280C"/>
    <w:rsid w:val="0039611A"/>
    <w:rsid w:val="00396EC3"/>
    <w:rsid w:val="003A2DD5"/>
    <w:rsid w:val="003A79DB"/>
    <w:rsid w:val="003B3883"/>
    <w:rsid w:val="003C630D"/>
    <w:rsid w:val="003D043D"/>
    <w:rsid w:val="003D2DF9"/>
    <w:rsid w:val="003D4635"/>
    <w:rsid w:val="003D5185"/>
    <w:rsid w:val="003E0B67"/>
    <w:rsid w:val="0041108F"/>
    <w:rsid w:val="00415035"/>
    <w:rsid w:val="00425841"/>
    <w:rsid w:val="004319CA"/>
    <w:rsid w:val="00432DA4"/>
    <w:rsid w:val="00434040"/>
    <w:rsid w:val="00434791"/>
    <w:rsid w:val="00437641"/>
    <w:rsid w:val="00440E9B"/>
    <w:rsid w:val="00444806"/>
    <w:rsid w:val="00456D9F"/>
    <w:rsid w:val="00457109"/>
    <w:rsid w:val="00485A2E"/>
    <w:rsid w:val="00493A82"/>
    <w:rsid w:val="00496B9D"/>
    <w:rsid w:val="004A3986"/>
    <w:rsid w:val="004A5BE8"/>
    <w:rsid w:val="004A7CDC"/>
    <w:rsid w:val="004B55FE"/>
    <w:rsid w:val="004D440C"/>
    <w:rsid w:val="004D5CCD"/>
    <w:rsid w:val="004F367A"/>
    <w:rsid w:val="00515B3A"/>
    <w:rsid w:val="00522C49"/>
    <w:rsid w:val="00524047"/>
    <w:rsid w:val="00525008"/>
    <w:rsid w:val="0054014F"/>
    <w:rsid w:val="00542A92"/>
    <w:rsid w:val="00542B31"/>
    <w:rsid w:val="00553180"/>
    <w:rsid w:val="00555123"/>
    <w:rsid w:val="00557B85"/>
    <w:rsid w:val="00563E10"/>
    <w:rsid w:val="00585806"/>
    <w:rsid w:val="005871B0"/>
    <w:rsid w:val="00592911"/>
    <w:rsid w:val="005A773E"/>
    <w:rsid w:val="005C09A1"/>
    <w:rsid w:val="005C32E2"/>
    <w:rsid w:val="005C7703"/>
    <w:rsid w:val="005E21CC"/>
    <w:rsid w:val="005F58DC"/>
    <w:rsid w:val="00605921"/>
    <w:rsid w:val="00611E71"/>
    <w:rsid w:val="0061248A"/>
    <w:rsid w:val="006126F8"/>
    <w:rsid w:val="00616019"/>
    <w:rsid w:val="00620C1E"/>
    <w:rsid w:val="00626BDC"/>
    <w:rsid w:val="00636F09"/>
    <w:rsid w:val="0064326A"/>
    <w:rsid w:val="00650804"/>
    <w:rsid w:val="0065580F"/>
    <w:rsid w:val="006564DC"/>
    <w:rsid w:val="00671641"/>
    <w:rsid w:val="00672EB4"/>
    <w:rsid w:val="00675CAB"/>
    <w:rsid w:val="00681783"/>
    <w:rsid w:val="00693011"/>
    <w:rsid w:val="00694B95"/>
    <w:rsid w:val="00697AAD"/>
    <w:rsid w:val="006B4B3C"/>
    <w:rsid w:val="006C3F4D"/>
    <w:rsid w:val="006E0B3E"/>
    <w:rsid w:val="006F09A0"/>
    <w:rsid w:val="00703BCC"/>
    <w:rsid w:val="00705699"/>
    <w:rsid w:val="00705CED"/>
    <w:rsid w:val="00707427"/>
    <w:rsid w:val="007334A2"/>
    <w:rsid w:val="00733A63"/>
    <w:rsid w:val="007439A4"/>
    <w:rsid w:val="007607DD"/>
    <w:rsid w:val="00766FFD"/>
    <w:rsid w:val="00775E82"/>
    <w:rsid w:val="00776B11"/>
    <w:rsid w:val="00777C49"/>
    <w:rsid w:val="00794606"/>
    <w:rsid w:val="00795070"/>
    <w:rsid w:val="007A32DB"/>
    <w:rsid w:val="007A34E9"/>
    <w:rsid w:val="007A5393"/>
    <w:rsid w:val="007A724B"/>
    <w:rsid w:val="007B0365"/>
    <w:rsid w:val="007C2696"/>
    <w:rsid w:val="007E0380"/>
    <w:rsid w:val="008019F2"/>
    <w:rsid w:val="00801FCA"/>
    <w:rsid w:val="008140AF"/>
    <w:rsid w:val="00814975"/>
    <w:rsid w:val="00863E63"/>
    <w:rsid w:val="00864204"/>
    <w:rsid w:val="008669B1"/>
    <w:rsid w:val="00867AB3"/>
    <w:rsid w:val="008720D7"/>
    <w:rsid w:val="008753AD"/>
    <w:rsid w:val="00882FD1"/>
    <w:rsid w:val="008850E3"/>
    <w:rsid w:val="00887246"/>
    <w:rsid w:val="00890CE5"/>
    <w:rsid w:val="00896F26"/>
    <w:rsid w:val="008972E1"/>
    <w:rsid w:val="008A1BEF"/>
    <w:rsid w:val="008B2C29"/>
    <w:rsid w:val="008C6235"/>
    <w:rsid w:val="008D4D8F"/>
    <w:rsid w:val="008D5729"/>
    <w:rsid w:val="008E00D7"/>
    <w:rsid w:val="008E1847"/>
    <w:rsid w:val="008E36F3"/>
    <w:rsid w:val="008F1355"/>
    <w:rsid w:val="008F3870"/>
    <w:rsid w:val="008F4155"/>
    <w:rsid w:val="008F7E23"/>
    <w:rsid w:val="00905A8C"/>
    <w:rsid w:val="00906C1F"/>
    <w:rsid w:val="00911285"/>
    <w:rsid w:val="00932E1F"/>
    <w:rsid w:val="00945F7B"/>
    <w:rsid w:val="00946250"/>
    <w:rsid w:val="0095462D"/>
    <w:rsid w:val="00963EB5"/>
    <w:rsid w:val="0096532F"/>
    <w:rsid w:val="00970436"/>
    <w:rsid w:val="009709A6"/>
    <w:rsid w:val="0097476E"/>
    <w:rsid w:val="0098591E"/>
    <w:rsid w:val="00986D0B"/>
    <w:rsid w:val="0099565E"/>
    <w:rsid w:val="0099787A"/>
    <w:rsid w:val="009A2588"/>
    <w:rsid w:val="009B06CC"/>
    <w:rsid w:val="009B4D6B"/>
    <w:rsid w:val="009C4E5A"/>
    <w:rsid w:val="009E3C1B"/>
    <w:rsid w:val="009F2A06"/>
    <w:rsid w:val="00A30769"/>
    <w:rsid w:val="00A43CFF"/>
    <w:rsid w:val="00A514FD"/>
    <w:rsid w:val="00A52A6E"/>
    <w:rsid w:val="00A65DE9"/>
    <w:rsid w:val="00A73CFB"/>
    <w:rsid w:val="00A76FC9"/>
    <w:rsid w:val="00A778E1"/>
    <w:rsid w:val="00A82C10"/>
    <w:rsid w:val="00A82E3E"/>
    <w:rsid w:val="00A84F32"/>
    <w:rsid w:val="00A860A0"/>
    <w:rsid w:val="00A934A4"/>
    <w:rsid w:val="00A93708"/>
    <w:rsid w:val="00A97FAF"/>
    <w:rsid w:val="00AB704D"/>
    <w:rsid w:val="00AC0744"/>
    <w:rsid w:val="00AD202C"/>
    <w:rsid w:val="00AD3D5D"/>
    <w:rsid w:val="00AD5D5D"/>
    <w:rsid w:val="00B044C0"/>
    <w:rsid w:val="00B04732"/>
    <w:rsid w:val="00B14786"/>
    <w:rsid w:val="00B15ECB"/>
    <w:rsid w:val="00B1735A"/>
    <w:rsid w:val="00B2241B"/>
    <w:rsid w:val="00B31335"/>
    <w:rsid w:val="00B35792"/>
    <w:rsid w:val="00B529A4"/>
    <w:rsid w:val="00B724BC"/>
    <w:rsid w:val="00B815D8"/>
    <w:rsid w:val="00B931B5"/>
    <w:rsid w:val="00B979FC"/>
    <w:rsid w:val="00BC31A1"/>
    <w:rsid w:val="00BD3DF6"/>
    <w:rsid w:val="00BE463D"/>
    <w:rsid w:val="00BE6D76"/>
    <w:rsid w:val="00BF3D2B"/>
    <w:rsid w:val="00BF4D24"/>
    <w:rsid w:val="00BF4FE3"/>
    <w:rsid w:val="00BF7F2D"/>
    <w:rsid w:val="00C061EC"/>
    <w:rsid w:val="00C2692B"/>
    <w:rsid w:val="00C32741"/>
    <w:rsid w:val="00C36FB6"/>
    <w:rsid w:val="00C4098D"/>
    <w:rsid w:val="00C43196"/>
    <w:rsid w:val="00C45938"/>
    <w:rsid w:val="00C638AB"/>
    <w:rsid w:val="00C67318"/>
    <w:rsid w:val="00C70504"/>
    <w:rsid w:val="00C76BFC"/>
    <w:rsid w:val="00C77384"/>
    <w:rsid w:val="00C865F8"/>
    <w:rsid w:val="00C9063A"/>
    <w:rsid w:val="00CA1C7E"/>
    <w:rsid w:val="00CA5F17"/>
    <w:rsid w:val="00CA642F"/>
    <w:rsid w:val="00CD30F7"/>
    <w:rsid w:val="00CD50B5"/>
    <w:rsid w:val="00CD54EE"/>
    <w:rsid w:val="00CE7EE9"/>
    <w:rsid w:val="00D14E91"/>
    <w:rsid w:val="00D23AA5"/>
    <w:rsid w:val="00D352E2"/>
    <w:rsid w:val="00D4044C"/>
    <w:rsid w:val="00D50B25"/>
    <w:rsid w:val="00D51EC2"/>
    <w:rsid w:val="00D558D0"/>
    <w:rsid w:val="00D72419"/>
    <w:rsid w:val="00D732B7"/>
    <w:rsid w:val="00D83EF3"/>
    <w:rsid w:val="00D91631"/>
    <w:rsid w:val="00D940BF"/>
    <w:rsid w:val="00D96F83"/>
    <w:rsid w:val="00D97F9B"/>
    <w:rsid w:val="00DA22A5"/>
    <w:rsid w:val="00DA4A9D"/>
    <w:rsid w:val="00DA6590"/>
    <w:rsid w:val="00DC0ABE"/>
    <w:rsid w:val="00DC759C"/>
    <w:rsid w:val="00DE0DB0"/>
    <w:rsid w:val="00DE4082"/>
    <w:rsid w:val="00DE7025"/>
    <w:rsid w:val="00DF405E"/>
    <w:rsid w:val="00DF5F88"/>
    <w:rsid w:val="00E050F7"/>
    <w:rsid w:val="00E10F87"/>
    <w:rsid w:val="00E120AD"/>
    <w:rsid w:val="00E13580"/>
    <w:rsid w:val="00E402A7"/>
    <w:rsid w:val="00E4659F"/>
    <w:rsid w:val="00E5072C"/>
    <w:rsid w:val="00E51F5E"/>
    <w:rsid w:val="00E52DE9"/>
    <w:rsid w:val="00E64809"/>
    <w:rsid w:val="00E64A97"/>
    <w:rsid w:val="00E654CF"/>
    <w:rsid w:val="00E66315"/>
    <w:rsid w:val="00E67748"/>
    <w:rsid w:val="00E67917"/>
    <w:rsid w:val="00E70B3E"/>
    <w:rsid w:val="00E713BD"/>
    <w:rsid w:val="00E83E28"/>
    <w:rsid w:val="00E97CE3"/>
    <w:rsid w:val="00EC0391"/>
    <w:rsid w:val="00ED3402"/>
    <w:rsid w:val="00EE39B0"/>
    <w:rsid w:val="00EE3EC0"/>
    <w:rsid w:val="00EE5DFA"/>
    <w:rsid w:val="00EF2C13"/>
    <w:rsid w:val="00F104CB"/>
    <w:rsid w:val="00F2127A"/>
    <w:rsid w:val="00F21552"/>
    <w:rsid w:val="00F22A06"/>
    <w:rsid w:val="00F24331"/>
    <w:rsid w:val="00F25EF8"/>
    <w:rsid w:val="00F25F75"/>
    <w:rsid w:val="00F4071A"/>
    <w:rsid w:val="00F601D8"/>
    <w:rsid w:val="00F67923"/>
    <w:rsid w:val="00F71873"/>
    <w:rsid w:val="00F83850"/>
    <w:rsid w:val="00F94BC9"/>
    <w:rsid w:val="00F974A8"/>
    <w:rsid w:val="00FC0787"/>
    <w:rsid w:val="00FC14A1"/>
    <w:rsid w:val="00FC23E3"/>
    <w:rsid w:val="00FC71E8"/>
    <w:rsid w:val="00FD145C"/>
    <w:rsid w:val="00FE3F02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FBA44"/>
  <w15:chartTrackingRefBased/>
  <w15:docId w15:val="{D0560461-2021-4E31-AB8F-63B77C38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  <w:lang w:bidi="ar-SA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  <w:lang w:bidi="ar-SA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  <w:lang w:bidi="ar-SA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  <w:lang w:bidi="ar-SA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6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4A1E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FC14A1"/>
    <w:pPr>
      <w:spacing w:before="100" w:beforeAutospacing="1" w:after="100" w:afterAutospacing="1"/>
    </w:pPr>
    <w:rPr>
      <w:szCs w:val="24"/>
      <w:lang w:val="fr-FR" w:eastAsia="zh-CN"/>
    </w:rPr>
  </w:style>
  <w:style w:type="character" w:styleId="CommentReference">
    <w:name w:val="annotation reference"/>
    <w:rsid w:val="00CD30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30F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D30F7"/>
  </w:style>
  <w:style w:type="paragraph" w:styleId="CommentSubject">
    <w:name w:val="annotation subject"/>
    <w:basedOn w:val="CommentText"/>
    <w:next w:val="CommentText"/>
    <w:link w:val="CommentSubjectChar"/>
    <w:rsid w:val="00CD30F7"/>
    <w:rPr>
      <w:b/>
      <w:bCs/>
    </w:rPr>
  </w:style>
  <w:style w:type="character" w:customStyle="1" w:styleId="CommentSubjectChar">
    <w:name w:val="Comment Subject Char"/>
    <w:link w:val="CommentSubject"/>
    <w:rsid w:val="00CD30F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636F09"/>
    <w:pPr>
      <w:autoSpaceDE w:val="0"/>
      <w:autoSpaceDN w:val="0"/>
      <w:adjustRightInd w:val="0"/>
      <w:spacing w:befor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5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5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0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2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5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C:\My Stuff\IHE\Technical Framework\IHE TF CP.dot</Template>
  <TotalTime>2</TotalTime>
  <Pages>1</Pages>
  <Words>184</Words>
  <Characters>1072</Characters>
  <Application>Microsoft Office Word</Application>
  <DocSecurity>0</DocSecurity>
  <Lines>41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John Rhoads</cp:lastModifiedBy>
  <cp:revision>2</cp:revision>
  <cp:lastPrinted>2021-04-27T21:09:00Z</cp:lastPrinted>
  <dcterms:created xsi:type="dcterms:W3CDTF">2022-04-09T21:09:00Z</dcterms:created>
  <dcterms:modified xsi:type="dcterms:W3CDTF">2022-04-09T21:09:00Z</dcterms:modified>
</cp:coreProperties>
</file>